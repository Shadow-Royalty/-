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atLeast"/>
        <w:jc w:val="center"/>
        <w:textAlignment w:val="auto"/>
        <w:outlineLvl w:val="9"/>
        <w:rPr>
          <w:rFonts w:hint="default" w:ascii="华文新魏" w:hAnsi="华文新魏" w:eastAsia="华文新魏" w:cs="华文新魏"/>
          <w:sz w:val="40"/>
          <w:szCs w:val="56"/>
          <w:lang w:val="en-US" w:eastAsia="zh-CN"/>
        </w:rPr>
      </w:pPr>
      <w:r>
        <w:rPr>
          <w:rFonts w:hint="eastAsia" w:ascii="华文新魏" w:hAnsi="华文新魏" w:eastAsia="华文新魏" w:cs="华文新魏"/>
          <w:sz w:val="48"/>
          <w:szCs w:val="96"/>
          <w:lang w:val="en-US" w:eastAsia="zh-CN"/>
        </w:rPr>
        <w:t>《数字电子技术》作业1</w:t>
      </w:r>
    </w:p>
    <w:p>
      <w:pPr>
        <w:jc w:val="both"/>
        <w:rPr>
          <w:rFonts w:hint="eastAsia" w:asciiTheme="minorEastAsia" w:hAnsiTheme="minorEastAsia"/>
          <w:b/>
          <w:color w:val="000000" w:themeColor="text1"/>
          <w:sz w:val="36"/>
          <w14:textFill>
            <w14:solidFill>
              <w14:schemeClr w14:val="tx1"/>
            </w14:solidFill>
          </w14:textFill>
        </w:rPr>
      </w:pPr>
      <w:r>
        <w:rPr>
          <w:rFonts w:hint="eastAsia" w:ascii="华文新魏" w:hAnsi="华文新魏" w:eastAsia="华文新魏" w:cs="华文新魏"/>
          <w:sz w:val="32"/>
          <w:szCs w:val="48"/>
          <w:lang w:val="en-US" w:eastAsia="zh-CN"/>
        </w:rPr>
        <w:t>专业班级:</w:t>
      </w:r>
      <w:r>
        <w:rPr>
          <w:rFonts w:hint="eastAsia" w:ascii="华文新魏" w:hAnsi="华文新魏" w:eastAsia="华文新魏" w:cs="华文新魏"/>
          <w:sz w:val="32"/>
          <w:szCs w:val="48"/>
          <w:u w:val="single"/>
          <w:lang w:val="en-US" w:eastAsia="zh-CN"/>
        </w:rPr>
        <w:t xml:space="preserve">             </w:t>
      </w:r>
      <w:r>
        <w:rPr>
          <w:rFonts w:hint="eastAsia" w:ascii="华文新魏" w:hAnsi="华文新魏" w:eastAsia="华文新魏" w:cs="华文新魏"/>
          <w:sz w:val="32"/>
          <w:szCs w:val="48"/>
          <w:lang w:val="en-US" w:eastAsia="zh-CN"/>
        </w:rPr>
        <w:t xml:space="preserve"> 学号：</w:t>
      </w:r>
      <w:r>
        <w:rPr>
          <w:rFonts w:hint="eastAsia" w:ascii="华文新魏" w:hAnsi="华文新魏" w:eastAsia="华文新魏" w:cs="华文新魏"/>
          <w:sz w:val="32"/>
          <w:szCs w:val="48"/>
          <w:u w:val="single"/>
          <w:lang w:val="en-US" w:eastAsia="zh-CN"/>
        </w:rPr>
        <w:t xml:space="preserve">           </w:t>
      </w:r>
      <w:r>
        <w:rPr>
          <w:rFonts w:hint="eastAsia" w:ascii="华文新魏" w:hAnsi="华文新魏" w:eastAsia="华文新魏" w:cs="华文新魏"/>
          <w:sz w:val="32"/>
          <w:szCs w:val="48"/>
          <w:lang w:val="en-US" w:eastAsia="zh-CN"/>
        </w:rPr>
        <w:t>姓名：</w:t>
      </w:r>
      <w:r>
        <w:rPr>
          <w:rFonts w:hint="eastAsia" w:ascii="华文新魏" w:hAnsi="华文新魏" w:eastAsia="华文新魏" w:cs="华文新魏"/>
          <w:sz w:val="32"/>
          <w:szCs w:val="48"/>
          <w:u w:val="single"/>
          <w:lang w:val="en-US" w:eastAsia="zh-CN"/>
        </w:rPr>
        <w:t xml:space="preserve">            </w:t>
      </w:r>
    </w:p>
    <w:p>
      <w:pPr>
        <w:jc w:val="both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如图所示，已知输入信号A、B的波形，画出各逻辑门输出L的波形。（直接在图上绘制波形）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1229995</wp:posOffset>
            </wp:positionH>
            <wp:positionV relativeFrom="paragraph">
              <wp:posOffset>99060</wp:posOffset>
            </wp:positionV>
            <wp:extent cx="3208020" cy="495300"/>
            <wp:effectExtent l="0" t="0" r="7620" b="7620"/>
            <wp:wrapTopAndBottom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left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795020</wp:posOffset>
                </wp:positionH>
                <wp:positionV relativeFrom="paragraph">
                  <wp:posOffset>111125</wp:posOffset>
                </wp:positionV>
                <wp:extent cx="4328795" cy="1081405"/>
                <wp:effectExtent l="0" t="0" r="14605" b="12065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8795" cy="1081405"/>
                          <a:chOff x="5953" y="11307"/>
                          <a:chExt cx="6817" cy="1703"/>
                        </a:xfrm>
                      </wpg:grpSpPr>
                      <wpg:grpSp>
                        <wpg:cNvPr id="89" name="组合 77"/>
                        <wpg:cNvGrpSpPr/>
                        <wpg:grpSpPr>
                          <a:xfrm>
                            <a:off x="6904" y="11307"/>
                            <a:ext cx="5815" cy="581"/>
                            <a:chOff x="6853" y="11307"/>
                            <a:chExt cx="5815" cy="581"/>
                          </a:xfrm>
                        </wpg:grpSpPr>
                        <wpg:grpSp>
                          <wpg:cNvPr id="29" name="组合 19"/>
                          <wpg:cNvGrpSpPr/>
                          <wpg:grpSpPr>
                            <a:xfrm rot="0" flipV="1">
                              <a:off x="6853" y="11340"/>
                              <a:ext cx="1135" cy="549"/>
                              <a:chOff x="8192" y="13271"/>
                              <a:chExt cx="960" cy="513"/>
                            </a:xfrm>
                          </wpg:grpSpPr>
                          <wps:wsp>
                            <wps:cNvPr id="90" name="直接连接符 17"/>
                            <wps:cNvCnPr/>
                            <wps:spPr>
                              <a:xfrm flipV="1">
                                <a:off x="8192" y="13271"/>
                                <a:ext cx="960" cy="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直接连接符 18"/>
                            <wps:cNvCnPr/>
                            <wps:spPr>
                              <a:xfrm>
                                <a:off x="9130" y="13282"/>
                                <a:ext cx="1" cy="5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0" name="组合 20"/>
                          <wpg:cNvGrpSpPr/>
                          <wpg:grpSpPr>
                            <a:xfrm rot="0">
                              <a:off x="7988" y="11316"/>
                              <a:ext cx="959" cy="555"/>
                              <a:chOff x="8192" y="13271"/>
                              <a:chExt cx="960" cy="513"/>
                            </a:xfrm>
                          </wpg:grpSpPr>
                          <wps:wsp>
                            <wps:cNvPr id="51" name="直接连接符 17"/>
                            <wps:cNvCnPr/>
                            <wps:spPr>
                              <a:xfrm flipV="1">
                                <a:off x="8192" y="13271"/>
                                <a:ext cx="960" cy="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直接连接符 18"/>
                            <wps:cNvCnPr/>
                            <wps:spPr>
                              <a:xfrm>
                                <a:off x="9130" y="13282"/>
                                <a:ext cx="1" cy="5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1" name="组合 23"/>
                          <wpg:cNvGrpSpPr/>
                          <wpg:grpSpPr>
                            <a:xfrm rot="0" flipV="1">
                              <a:off x="8907" y="11307"/>
                              <a:ext cx="1037" cy="567"/>
                              <a:chOff x="8192" y="13271"/>
                              <a:chExt cx="960" cy="513"/>
                            </a:xfrm>
                          </wpg:grpSpPr>
                          <wps:wsp>
                            <wps:cNvPr id="92" name="直接连接符 17"/>
                            <wps:cNvCnPr/>
                            <wps:spPr>
                              <a:xfrm flipV="1">
                                <a:off x="8192" y="13271"/>
                                <a:ext cx="960" cy="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3" name="直接连接符 18"/>
                            <wps:cNvCnPr/>
                            <wps:spPr>
                              <a:xfrm>
                                <a:off x="9130" y="13282"/>
                                <a:ext cx="1" cy="5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4" name="组合 26"/>
                          <wpg:cNvGrpSpPr/>
                          <wpg:grpSpPr>
                            <a:xfrm rot="0">
                              <a:off x="9904" y="11316"/>
                              <a:ext cx="1358" cy="515"/>
                              <a:chOff x="8192" y="13271"/>
                              <a:chExt cx="960" cy="513"/>
                            </a:xfrm>
                          </wpg:grpSpPr>
                          <wps:wsp>
                            <wps:cNvPr id="95" name="直接连接符 17"/>
                            <wps:cNvCnPr/>
                            <wps:spPr>
                              <a:xfrm flipV="1">
                                <a:off x="8192" y="13271"/>
                                <a:ext cx="960" cy="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直接连接符 18"/>
                            <wps:cNvCnPr/>
                            <wps:spPr>
                              <a:xfrm>
                                <a:off x="9130" y="13282"/>
                                <a:ext cx="1" cy="5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7" name="直接连接符 17"/>
                          <wps:cNvCnPr/>
                          <wps:spPr>
                            <a:xfrm flipV="1">
                              <a:off x="11238" y="11798"/>
                              <a:ext cx="1430" cy="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98" name="组合 79"/>
                        <wpg:cNvGrpSpPr/>
                        <wpg:grpSpPr>
                          <a:xfrm>
                            <a:off x="6922" y="12274"/>
                            <a:ext cx="5848" cy="568"/>
                            <a:chOff x="6922" y="12274"/>
                            <a:chExt cx="5848" cy="568"/>
                          </a:xfrm>
                        </wpg:grpSpPr>
                        <wpg:grpSp>
                          <wpg:cNvPr id="99" name="组合 19"/>
                          <wpg:cNvGrpSpPr/>
                          <wpg:grpSpPr>
                            <a:xfrm rot="0" flipV="1">
                              <a:off x="6922" y="12285"/>
                              <a:ext cx="689" cy="517"/>
                              <a:chOff x="8192" y="13271"/>
                              <a:chExt cx="960" cy="513"/>
                            </a:xfrm>
                          </wpg:grpSpPr>
                          <wps:wsp>
                            <wps:cNvPr id="100" name="直接连接符 17"/>
                            <wps:cNvCnPr/>
                            <wps:spPr>
                              <a:xfrm flipV="1">
                                <a:off x="8192" y="13271"/>
                                <a:ext cx="960" cy="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直接连接符 18"/>
                            <wps:cNvCnPr/>
                            <wps:spPr>
                              <a:xfrm>
                                <a:off x="9130" y="13282"/>
                                <a:ext cx="1" cy="5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2" name="组合 20"/>
                          <wpg:cNvGrpSpPr/>
                          <wpg:grpSpPr>
                            <a:xfrm rot="0">
                              <a:off x="7577" y="12274"/>
                              <a:ext cx="1043" cy="547"/>
                              <a:chOff x="8192" y="13271"/>
                              <a:chExt cx="960" cy="513"/>
                            </a:xfrm>
                          </wpg:grpSpPr>
                          <wps:wsp>
                            <wps:cNvPr id="103" name="直接连接符 17"/>
                            <wps:cNvCnPr/>
                            <wps:spPr>
                              <a:xfrm flipV="1">
                                <a:off x="8192" y="13271"/>
                                <a:ext cx="960" cy="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4" name="直接连接符 18"/>
                            <wps:cNvCnPr/>
                            <wps:spPr>
                              <a:xfrm>
                                <a:off x="9130" y="13282"/>
                                <a:ext cx="1" cy="5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5" name="组合 23"/>
                          <wpg:cNvGrpSpPr/>
                          <wpg:grpSpPr>
                            <a:xfrm rot="0" flipV="1">
                              <a:off x="8616" y="12318"/>
                              <a:ext cx="969" cy="517"/>
                              <a:chOff x="8192" y="13271"/>
                              <a:chExt cx="960" cy="513"/>
                            </a:xfrm>
                          </wpg:grpSpPr>
                          <wps:wsp>
                            <wps:cNvPr id="106" name="直接连接符 17"/>
                            <wps:cNvCnPr/>
                            <wps:spPr>
                              <a:xfrm flipV="1">
                                <a:off x="8192" y="13271"/>
                                <a:ext cx="960" cy="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直接连接符 18"/>
                            <wps:cNvCnPr/>
                            <wps:spPr>
                              <a:xfrm>
                                <a:off x="9130" y="13282"/>
                                <a:ext cx="1" cy="5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8" name="组合 26"/>
                          <wpg:cNvGrpSpPr/>
                          <wpg:grpSpPr>
                            <a:xfrm rot="0">
                              <a:off x="9562" y="12296"/>
                              <a:ext cx="979" cy="547"/>
                              <a:chOff x="8192" y="13271"/>
                              <a:chExt cx="960" cy="513"/>
                            </a:xfrm>
                          </wpg:grpSpPr>
                          <wps:wsp>
                            <wps:cNvPr id="109" name="直接连接符 17"/>
                            <wps:cNvCnPr/>
                            <wps:spPr>
                              <a:xfrm flipV="1">
                                <a:off x="8192" y="13271"/>
                                <a:ext cx="960" cy="1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直接连接符 18"/>
                            <wps:cNvCnPr/>
                            <wps:spPr>
                              <a:xfrm>
                                <a:off x="9130" y="13282"/>
                                <a:ext cx="1" cy="5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1" name="直接连接符 17"/>
                          <wps:cNvCnPr/>
                          <wps:spPr>
                            <a:xfrm>
                              <a:off x="10502" y="12823"/>
                              <a:ext cx="2269" cy="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2" name="文本框 74"/>
                        <wps:cNvSpPr txBox="1"/>
                        <wps:spPr>
                          <a:xfrm>
                            <a:off x="5953" y="11550"/>
                            <a:ext cx="664" cy="56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jc w:val="center"/>
                                <w:textAlignment w:val="auto"/>
                                <w:rPr>
                                  <w:rFonts w:hint="default" w:eastAsiaTheme="minorEastAsia"/>
                                  <w:color w:val="000000" w:themeColor="text1"/>
                                  <w:sz w:val="28"/>
                                  <w:szCs w:val="36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36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3" name="文本框 75"/>
                        <wps:cNvSpPr txBox="1"/>
                        <wps:spPr>
                          <a:xfrm>
                            <a:off x="5953" y="12476"/>
                            <a:ext cx="664" cy="5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40" w:lineRule="auto"/>
                                <w:jc w:val="center"/>
                                <w:textAlignment w:val="auto"/>
                                <w:rPr>
                                  <w:rFonts w:hint="default" w:eastAsiaTheme="minorEastAsia"/>
                                  <w:color w:val="000000" w:themeColor="text1"/>
                                  <w:sz w:val="28"/>
                                  <w:szCs w:val="36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8"/>
                                  <w:szCs w:val="36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.6pt;margin-top:8.75pt;height:85.15pt;width:340.85pt;z-index:251664384;mso-width-relative:page;mso-height-relative:page;" coordorigin="5953,11307" coordsize="6817,1703" o:gfxdata="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">
                <o:lock v:ext="edit" aspectratio="f"/>
                <v:group id="组合 77" o:spid="_x0000_s1026" o:spt="203" style="position:absolute;left:6904;top:11307;height:581;width:5815;" coordorigin="6853,11307" coordsize="5815,581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19" o:spid="_x0000_s1026" o:spt="203" style="position:absolute;left:6853;top:11340;flip:y;height:549;width:1135;" coordorigin="8192,13271" coordsize="960,513" o:gfxdata="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Pj5YfvAAAANs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17" o:spid="_x0000_s1026" o:spt="20" style="position:absolute;left:8192;top:13271;flip:y;height:11;width:960;" filled="f" stroked="t" coordsize="21600,21600" o:gfxdata="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sptK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  <v:line id="直接连接符 18" o:spid="_x0000_s1026" o:spt="20" style="position:absolute;left:9130;top:13282;height:503;width:1;" filled="f" stroked="t" coordsize="21600,21600" o:gfxdata="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86fX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v:group>
                  <v:group id="组合 20" o:spid="_x0000_s1026" o:spt="203" style="position:absolute;left:7988;top:11316;height:555;width:959;" coordorigin="8192,13271" coordsize="960,513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line id="直接连接符 17" o:spid="_x0000_s1026" o:spt="20" style="position:absolute;left:8192;top:13271;flip:y;height:11;width:960;" filled="f" stroked="t" coordsize="21600,21600" o:gfxdata="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UeES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  <v:line id="直接连接符 18" o:spid="_x0000_s1026" o:spt="20" style="position:absolute;left:9130;top:13282;height:503;width:1;" filled="f" stroked="t" coordsize="21600,21600" o:gfxdata="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3fZL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v:group>
                  <v:group id="组合 23" o:spid="_x0000_s1026" o:spt="203" style="position:absolute;left:8907;top:11307;flip:y;height:567;width:1037;" coordorigin="8192,13271" coordsize="960,513" o:gfxdata="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SRlP+vAAAANs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17" o:spid="_x0000_s1026" o:spt="20" style="position:absolute;left:8192;top:13271;flip:y;height:11;width:960;" filled="f" stroked="t" coordsize="21600,21600" o:gfxdata="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iygp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  <v:line id="直接连接符 18" o:spid="_x0000_s1026" o:spt="20" style="position:absolute;left:9130;top:13282;height:503;width:1;" filled="f" stroked="t" coordsize="21600,21600" o:gfxdata="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qMBl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v:group>
                  <v:group id="组合 26" o:spid="_x0000_s1026" o:spt="203" style="position:absolute;left:9904;top:11316;height:515;width:1358;" coordorigin="8192,13271" coordsize="960,513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接连接符 17" o:spid="_x0000_s1026" o:spt="20" style="position:absolute;left:8192;top:13271;flip:y;height:11;width:960;" filled="f" stroked="t" coordsize="21600,21600" o:gfxdata="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U40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  <v:line id="直接连接符 18" o:spid="_x0000_s1026" o:spt="20" style="position:absolute;left:9130;top:13282;height:503;width:1;" filled="f" stroked="t" coordsize="21600,21600" o:gfxdata="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32P9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v:group>
                  <v:line id="直接连接符 17" o:spid="_x0000_s1026" o:spt="20" style="position:absolute;left:11238;top:11798;flip:y;height:2;width:1430;" filled="f" stroked="t" coordsize="21600,21600" o:gfxdata="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sDP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group id="组合 79" o:spid="_x0000_s1026" o:spt="203" style="position:absolute;left:6922;top:12274;height:568;width:5848;" coordorigin="6922,12274" coordsize="5848,568" o:gfxdata="UEsDBAoAAAAAAIdO4kAAAAAAAAAAAAAAAAAEAAAAZHJzL1BLAwQUAAAACACHTuJAYaueSb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Grnkm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19" o:spid="_x0000_s1026" o:spt="203" style="position:absolute;left:6922;top:12285;flip:y;height:517;width:689;" coordorigin="8192,13271" coordsize="960,513" o:gfxdata="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sMF/4vAAAANsAAAAPAAAAAAAAAAEAIAAAACIAAABkcnMvZG93bnJldi54bWxQ&#10;SwECFAAUAAAACACHTuJAMy8FnjsAAAA5AAAAFQAAAAAAAAABACAAAAALAQAAZHJzL2dyb3Vwc2hh&#10;cGV4bWwueG1sUEsFBgAAAAAGAAYAYAEAAMgDAAAAAA==&#10;">
                    <o:lock v:ext="edit" aspectratio="f"/>
                    <v:line id="直接连接符 17" o:spid="_x0000_s1026" o:spt="20" style="position:absolute;left:8192;top:13271;flip:y;height:11;width:960;" filled="f" stroked="t" coordsize="21600,21600" o:gfxdata="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yZMJb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  <v:line id="直接连接符 18" o:spid="_x0000_s1026" o:spt="20" style="position:absolute;left:9130;top:13282;height:503;width:1;" filled="f" stroked="t" coordsize="21600,21600" o:gfxdata="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Wb+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v:group>
                  <v:group id="组合 20" o:spid="_x0000_s1026" o:spt="203" style="position:absolute;left:7577;top:12274;height:547;width:1043;" coordorigin="8192,13271" coordsize="960,513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17" o:spid="_x0000_s1026" o:spt="20" style="position:absolute;left:8192;top:13271;flip:y;height:11;width:960;" filled="f" stroked="t" coordsize="21600,21600" o:gfxdata="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P00lK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  <v:line id="直接连接符 18" o:spid="_x0000_s1026" o:spt="20" style="position:absolute;left:9130;top:13282;height:503;width:1;" filled="f" stroked="t" coordsize="21600,21600" o:gfxdata="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Icx4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v:group>
                  <v:group id="组合 23" o:spid="_x0000_s1026" o:spt="203" style="position:absolute;left:8616;top:12318;flip:y;height:517;width:969;" coordorigin="8192,13271" coordsize="960,513" o:gfxdata="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jkvMcboAAADcAAAADwAAAAAAAAABACAAAAAiAAAAZHJzL2Rvd25yZXYueG1sUEsB&#10;AhQAFAAAAAgAh07iQDMvBZ47AAAAOQAAABUAAAAAAAAAAQAgAAAACQEAAGRycy9ncm91cHNoYXBl&#10;eG1sLnhtbFBLBQYAAAAABgAGAGABAADGAwAAAAA=&#10;">
                    <o:lock v:ext="edit" aspectratio="f"/>
                    <v:line id="直接连接符 17" o:spid="_x0000_s1026" o:spt="20" style="position:absolute;left:8192;top:13271;flip:y;height:11;width:960;" filled="f" stroked="t" coordsize="21600,21600" o:gfxdata="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Dccq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  <v:line id="直接连接符 18" o:spid="_x0000_s1026" o:spt="20" style="position:absolute;left:9130;top:13282;height:503;width:1;" filled="f" stroked="t" coordsize="21600,21600" o:gfxdata="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81IP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v:group>
                  <v:group id="组合 26" o:spid="_x0000_s1026" o:spt="203" style="position:absolute;left:9562;top:12296;height:547;width:979;" coordorigin="8192,13271" coordsize="960,513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  <o:lock v:ext="edit" aspectratio="f"/>
                    <v:line id="直接连接符 17" o:spid="_x0000_s1026" o:spt="20" style="position:absolute;left:8192;top:13271;flip:y;height:11;width:960;" filled="f" stroked="t" coordsize="21600,21600" o:gfxdata="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c5bi8AAAA&#10;3A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  <v:line id="直接连接符 18" o:spid="_x0000_s1026" o:spt="20" style="position:absolute;left:9130;top:13282;height:503;width:1;" filled="f" stroked="t" coordsize="21600,21600" o:gfxdata="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DDXKa/&#10;AAAA3AAAAA8AAAAAAAAAAQAgAAAAIgAAAGRycy9kb3ducmV2LnhtbFBLAQIUABQAAAAIAIdO4kAz&#10;LwWeOwAAADkAAAAQAAAAAAAAAAEAIAAAAA4BAABkcnMvc2hhcGV4bWwueG1sUEsFBgAAAAAGAAYA&#10;WwEAALgDAAAAAA==&#10;">
                      <v:fill on="f" focussize="0,0"/>
                      <v:stroke weight="1.5pt" color="#000000 [3200]" miterlimit="8" joinstyle="miter"/>
                      <v:imagedata o:title=""/>
                      <o:lock v:ext="edit" aspectratio="f"/>
                    </v:line>
                  </v:group>
                  <v:line id="直接连接符 17" o:spid="_x0000_s1026" o:spt="20" style="position:absolute;left:10502;top:12823;height:2;width:2269;" filled="f" stroked="t" coordsize="21600,21600" o:gfxdata="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+P+T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 [3200]" miterlimit="8" joinstyle="miter"/>
                    <v:imagedata o:title=""/>
                    <o:lock v:ext="edit" aspectratio="f"/>
                  </v:line>
                </v:group>
                <v:shape id="文本框 74" o:spid="_x0000_s1026" o:spt="202" type="#_x0000_t202" style="position:absolute;left:5953;top:11550;height:568;width:664;" fillcolor="#FFFFFF [3201]" filled="t" stroked="f" coordsize="21600,21600" o:gfxdata="UEsDBAoAAAAAAIdO4kAAAAAAAAAAAAAAAAAEAAAAZHJzL1BLAwQUAAAACACHTuJArd33dL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D8fwfeZdIFc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d33dLUAAADc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jc w:val="center"/>
                          <w:textAlignment w:val="auto"/>
                          <w:rPr>
                            <w:rFonts w:hint="default" w:eastAsiaTheme="minorEastAsia"/>
                            <w:color w:val="000000" w:themeColor="text1"/>
                            <w:sz w:val="28"/>
                            <w:szCs w:val="36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8"/>
                            <w:szCs w:val="36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A</w:t>
                        </w:r>
                      </w:p>
                    </w:txbxContent>
                  </v:textbox>
                </v:shape>
                <v:shape id="文本框 75" o:spid="_x0000_s1026" o:spt="202" type="#_x0000_t202" style="position:absolute;left:5953;top:12476;height:534;width:664;" fillcolor="#FFFFFF [3201]" filled="t" stroked="f" coordsize="21600,21600" o:gfxdata="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KRUu+2AAAA3AAAAA8A&#10;AAAAAAAAAQAgAAAAIgAAAGRycy9kb3ducmV2LnhtbFBLAQIUABQAAAAIAIdO4kAzLwWeOwAAADkA&#10;AAAQAAAAAAAAAAEAIAAAAAUBAABkcnMvc2hhcGV4bWwueG1sUEsFBgAAAAAGAAYAWwEAAK8DAAAA&#10;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40" w:lineRule="auto"/>
                          <w:jc w:val="center"/>
                          <w:textAlignment w:val="auto"/>
                          <w:rPr>
                            <w:rFonts w:hint="default" w:eastAsiaTheme="minorEastAsia"/>
                            <w:color w:val="000000" w:themeColor="text1"/>
                            <w:sz w:val="28"/>
                            <w:szCs w:val="36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8"/>
                            <w:szCs w:val="36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778510</wp:posOffset>
                </wp:positionH>
                <wp:positionV relativeFrom="paragraph">
                  <wp:posOffset>2144395</wp:posOffset>
                </wp:positionV>
                <wp:extent cx="421640" cy="360680"/>
                <wp:effectExtent l="0" t="0" r="5080" b="5080"/>
                <wp:wrapTopAndBottom/>
                <wp:docPr id="54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6845" y="6993890"/>
                          <a:ext cx="421640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textAlignment w:val="auto"/>
                              <w:rPr>
                                <w:rFonts w:hint="eastAsia" w:ascii="仿宋" w:hAnsi="仿宋" w:eastAsia="仿宋" w:cs="仿宋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</w:t>
                            </w:r>
                            <w:r>
                              <w:rPr>
                                <w:rFonts w:hint="eastAsia" w:ascii="仿宋" w:hAnsi="仿宋" w:eastAsia="仿宋" w:cs="仿宋"/>
                                <w:color w:val="000000" w:themeColor="text1"/>
                                <w:sz w:val="28"/>
                                <w:szCs w:val="36"/>
                                <w:vertAlign w:val="subscript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61.3pt;margin-top:168.85pt;height:28.4pt;width:33.2pt;mso-wrap-distance-bottom:0pt;mso-wrap-distance-top:0pt;z-index:251663360;mso-width-relative:page;mso-height-relative:page;" fillcolor="#FFFFFF [3201]" filled="t" stroked="f" coordsize="21600,21600" o:gfxdata="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b73r&#10;UNYAAAALAQAADwAAAAAAAAABACAAAAAiAAAAZHJzL2Rvd25yZXYueG1sUEsBAhQAFAAAAAgAh07i&#10;QPAoqzNdAgAAnAQAAA4AAAAAAAAAAQAgAAAAJQ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textAlignment w:val="auto"/>
                        <w:rPr>
                          <w:rFonts w:hint="eastAsia" w:ascii="仿宋" w:hAnsi="仿宋" w:eastAsia="仿宋" w:cs="仿宋"/>
                          <w:color w:val="000000" w:themeColor="text1"/>
                          <w:sz w:val="28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color w:val="000000" w:themeColor="text1"/>
                          <w:sz w:val="28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</w:t>
                      </w:r>
                      <w:r>
                        <w:rPr>
                          <w:rFonts w:hint="eastAsia" w:ascii="仿宋" w:hAnsi="仿宋" w:eastAsia="仿宋" w:cs="仿宋"/>
                          <w:color w:val="000000" w:themeColor="text1"/>
                          <w:sz w:val="28"/>
                          <w:szCs w:val="36"/>
                          <w:vertAlign w:val="subscript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1370965</wp:posOffset>
                </wp:positionV>
                <wp:extent cx="421640" cy="360680"/>
                <wp:effectExtent l="0" t="0" r="5080" b="5080"/>
                <wp:wrapTopAndBottom/>
                <wp:docPr id="53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33830" y="6396355"/>
                          <a:ext cx="421640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textAlignment w:val="auto"/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sz w:val="28"/>
                                <w:szCs w:val="3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000000" w:themeColor="text1"/>
                                <w:sz w:val="28"/>
                                <w:szCs w:val="36"/>
                                <w:vertAlign w:val="subscript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65.3pt;margin-top:107.95pt;height:28.4pt;width:33.2pt;mso-wrap-distance-bottom:0pt;mso-wrap-distance-top:0pt;z-index:251662336;mso-width-relative:page;mso-height-relative:page;" fillcolor="#FFFFFF [3201]" filled="t" stroked="f" coordsize="21600,21600" o:gfxdata="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w6VcS&#10;1QAAAAsBAAAPAAAAAAAAAAEAIAAAACIAAABkcnMvZG93bnJldi54bWxQSwECFAAUAAAACACHTuJA&#10;nwRVdV0CAACcBAAADgAAAAAAAAABACAAAAAk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textAlignment w:val="auto"/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sz w:val="28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sz w:val="28"/>
                          <w:szCs w:val="3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000000" w:themeColor="text1"/>
                          <w:sz w:val="28"/>
                          <w:szCs w:val="36"/>
                          <w:vertAlign w:val="subscript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116840</wp:posOffset>
                </wp:positionV>
                <wp:extent cx="2351405" cy="2499360"/>
                <wp:effectExtent l="6350" t="0" r="0" b="0"/>
                <wp:wrapTopAndBottom/>
                <wp:docPr id="16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445385" y="5142230"/>
                          <a:ext cx="2351405" cy="2499360"/>
                          <a:chOff x="10248" y="8512"/>
                          <a:chExt cx="3078" cy="3936"/>
                        </a:xfrm>
                      </wpg:grpSpPr>
                      <wps:wsp>
                        <wps:cNvPr id="17" name="直接连接符 6"/>
                        <wps:cNvCnPr/>
                        <wps:spPr>
                          <a:xfrm flipH="1">
                            <a:off x="10248" y="8512"/>
                            <a:ext cx="6" cy="3936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7"/>
                        <wps:cNvCnPr/>
                        <wps:spPr>
                          <a:xfrm flipH="1">
                            <a:off x="13320" y="8512"/>
                            <a:ext cx="6" cy="3936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8"/>
                        <wps:cNvCnPr/>
                        <wps:spPr>
                          <a:xfrm flipH="1">
                            <a:off x="12672" y="8512"/>
                            <a:ext cx="6" cy="3936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9"/>
                        <wps:cNvCnPr/>
                        <wps:spPr>
                          <a:xfrm flipH="1">
                            <a:off x="10584" y="8512"/>
                            <a:ext cx="6" cy="3936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10"/>
                        <wps:cNvCnPr/>
                        <wps:spPr>
                          <a:xfrm flipH="1">
                            <a:off x="11856" y="8512"/>
                            <a:ext cx="6" cy="3936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11"/>
                        <wps:cNvCnPr/>
                        <wps:spPr>
                          <a:xfrm flipH="1">
                            <a:off x="12216" y="8512"/>
                            <a:ext cx="6" cy="3936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12"/>
                        <wps:cNvCnPr/>
                        <wps:spPr>
                          <a:xfrm flipH="1">
                            <a:off x="11076" y="8512"/>
                            <a:ext cx="6" cy="3936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13"/>
                        <wps:cNvCnPr/>
                        <wps:spPr>
                          <a:xfrm flipH="1">
                            <a:off x="11388" y="8512"/>
                            <a:ext cx="6" cy="3936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144.95pt;margin-top:9.2pt;height:196.8pt;width:185.15pt;mso-wrap-distance-bottom:0pt;mso-wrap-distance-top:0pt;z-index:251661312;mso-width-relative:page;mso-height-relative:page;" coordorigin="10248,8512" coordsize="3078,3936" o:gfxdata="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JoloS2gAAAAoBAAAPAAAAAAAAAAEAIAAAACIAAABkcnMvZG93bnJldi54bWxQSwECFAAU&#10;AAAACACHTuJAtmHQqAwDAAA6EgAADgAAAAAAAAABACAAAAApAQAAZHJzL2Uyb0RvYy54bWxQSwUG&#10;AAAAAAYABgBZAQAApwYAAAAA&#10;">
                <o:lock v:ext="edit" aspectratio="f"/>
                <v:line id="直接连接符 6" o:spid="_x0000_s1026" o:spt="20" style="position:absolute;left:10248;top:8512;flip:x;height:3936;width:6;" filled="f" stroked="t" coordsize="21600,21600" o:gfxdata="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oF26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5B9BD5 [3204]" miterlimit="8" joinstyle="miter" dashstyle="dash"/>
                  <v:imagedata o:title=""/>
                  <o:lock v:ext="edit" aspectratio="f"/>
                </v:line>
                <v:line id="直接连接符 7" o:spid="_x0000_s1026" o:spt="20" style="position:absolute;left:13320;top:8512;flip:x;height:3936;width:6;" filled="f" stroked="t" coordsize="21600,21600" o:gfxdata="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/yc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 dashstyle="dash"/>
                  <v:imagedata o:title=""/>
                  <o:lock v:ext="edit" aspectratio="f"/>
                </v:line>
                <v:line id="直接连接符 8" o:spid="_x0000_s1026" o:spt="20" style="position:absolute;left:12672;top:8512;flip:x;height:3936;width:6;" filled="f" stroked="t" coordsize="21600,21600" o:gfxdata="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c2xT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5B9BD5 [3204]" miterlimit="8" joinstyle="miter" dashstyle="dash"/>
                  <v:imagedata o:title=""/>
                  <o:lock v:ext="edit" aspectratio="f"/>
                </v:line>
                <v:line id="直接连接符 9" o:spid="_x0000_s1026" o:spt="20" style="position:absolute;left:10584;top:8512;flip:x;height:3936;width:6;" filled="f" stroked="t" coordsize="21600,21600" o:gfxdata="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JQ9z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5B9BD5 [3204]" miterlimit="8" joinstyle="miter" dashstyle="dash"/>
                  <v:imagedata o:title=""/>
                  <o:lock v:ext="edit" aspectratio="f"/>
                </v:line>
                <v:line id="直接连接符 10" o:spid="_x0000_s1026" o:spt="20" style="position:absolute;left:11856;top:8512;flip:x;height:3936;width:6;" filled="f" stroked="t" coordsize="21600,21600" o:gfxdata="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pqu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 dashstyle="dash"/>
                  <v:imagedata o:title=""/>
                  <o:lock v:ext="edit" aspectratio="f"/>
                </v:line>
                <v:line id="直接连接符 11" o:spid="_x0000_s1026" o:spt="20" style="position:absolute;left:12216;top:8512;flip:x;height:3936;width:6;" filled="f" stroked="t" coordsize="21600,21600" o:gfxdata="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m7NJ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 dashstyle="dash"/>
                  <v:imagedata o:title=""/>
                  <o:lock v:ext="edit" aspectratio="f"/>
                </v:line>
                <v:line id="直接连接符 12" o:spid="_x0000_s1026" o:spt="20" style="position:absolute;left:11076;top:8512;flip:x;height:3936;width:6;" filled="f" stroked="t" coordsize="21600,21600" o:gfxdata="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b3kQ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 dashstyle="dash"/>
                  <v:imagedata o:title=""/>
                  <o:lock v:ext="edit" aspectratio="f"/>
                </v:line>
                <v:line id="直接连接符 13" o:spid="_x0000_s1026" o:spt="20" style="position:absolute;left:11388;top:8512;flip:x;height:3936;width:6;" filled="f" stroked="t" coordsize="21600,21600" o:gfxdata="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keCX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 dashstyle="dash"/>
                  <v:imagedata o:title=""/>
                  <o:lock v:ext="edit" aspectratio="f"/>
                </v:line>
                <w10:wrap type="topAndBottom"/>
              </v:group>
            </w:pict>
          </mc:Fallback>
        </mc:AlternateContent>
      </w:r>
    </w:p>
    <w:p/>
    <w:p>
      <w:pPr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2、已知逻辑图如图所示，试求L的逻辑函数表达式。</w:t>
      </w:r>
    </w:p>
    <w:p/>
    <w:p>
      <w:r>
        <w:drawing>
          <wp:inline distT="0" distB="0" distL="0" distR="0">
            <wp:extent cx="4043045" cy="1282065"/>
            <wp:effectExtent l="0" t="0" r="10795" b="1333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04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510" w:footer="368" w:gutter="170"/>
      <w:pgBorders>
        <w:top w:val="double" w:color="auto" w:sz="6" w:space="1"/>
        <w:left w:val="double" w:color="auto" w:sz="6" w:space="4"/>
        <w:bottom w:val="double" w:color="auto" w:sz="6" w:space="1"/>
        <w:right w:val="double" w:color="auto" w:sz="6" w:space="4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/>
      <w:jc w:val="center"/>
      <w:rPr>
        <w:lang w:val="en-US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楷体" w:hAnsi="楷体" w:eastAsia="楷体" w:cs="楷体"/>
        <w:sz w:val="24"/>
        <w:szCs w:val="40"/>
        <w:lang w:val="en-US" w:eastAsia="zh-CN"/>
      </w:rPr>
      <w:t>第  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7186BE"/>
    <w:multiLevelType w:val="singleLevel"/>
    <w:tmpl w:val="577186B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jY2M1NjA1ZTBmZDY3ODYyYmExYzEwOTJhYmM5NDgifQ=="/>
  </w:docVars>
  <w:rsids>
    <w:rsidRoot w:val="1EDE4EF5"/>
    <w:rsid w:val="02194608"/>
    <w:rsid w:val="056D353A"/>
    <w:rsid w:val="07271590"/>
    <w:rsid w:val="07FE4C70"/>
    <w:rsid w:val="0C5573DE"/>
    <w:rsid w:val="16C51974"/>
    <w:rsid w:val="1D3B2486"/>
    <w:rsid w:val="1E1254BF"/>
    <w:rsid w:val="1EDE4EF5"/>
    <w:rsid w:val="20E14DCF"/>
    <w:rsid w:val="25B15422"/>
    <w:rsid w:val="25D54021"/>
    <w:rsid w:val="27C326C4"/>
    <w:rsid w:val="2F4F30DB"/>
    <w:rsid w:val="336B063B"/>
    <w:rsid w:val="34C04BBE"/>
    <w:rsid w:val="3500733B"/>
    <w:rsid w:val="3C664603"/>
    <w:rsid w:val="4012575C"/>
    <w:rsid w:val="403219CD"/>
    <w:rsid w:val="43393652"/>
    <w:rsid w:val="45D723C7"/>
    <w:rsid w:val="46D55F87"/>
    <w:rsid w:val="4B4D02A4"/>
    <w:rsid w:val="4C830ADC"/>
    <w:rsid w:val="528F4477"/>
    <w:rsid w:val="537A0F57"/>
    <w:rsid w:val="55107B01"/>
    <w:rsid w:val="570342E7"/>
    <w:rsid w:val="5BB4006A"/>
    <w:rsid w:val="5C1379F9"/>
    <w:rsid w:val="5D482AE4"/>
    <w:rsid w:val="5E544A31"/>
    <w:rsid w:val="5F1E6CB5"/>
    <w:rsid w:val="628F40DF"/>
    <w:rsid w:val="64EF4F5D"/>
    <w:rsid w:val="65777EA0"/>
    <w:rsid w:val="670B6F7B"/>
    <w:rsid w:val="67963985"/>
    <w:rsid w:val="69F85F90"/>
    <w:rsid w:val="6A2726FE"/>
    <w:rsid w:val="6A492614"/>
    <w:rsid w:val="6D535020"/>
    <w:rsid w:val="6DF02B61"/>
    <w:rsid w:val="6EA469AF"/>
    <w:rsid w:val="6EBD30CD"/>
    <w:rsid w:val="6FA160D1"/>
    <w:rsid w:val="73E90231"/>
    <w:rsid w:val="744053CC"/>
    <w:rsid w:val="76F422FF"/>
    <w:rsid w:val="7A3A17B3"/>
    <w:rsid w:val="7D9B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88</Words>
  <Characters>88</Characters>
  <Lines>0</Lines>
  <Paragraphs>0</Paragraphs>
  <TotalTime>1</TotalTime>
  <ScaleCrop>false</ScaleCrop>
  <LinksUpToDate>false</LinksUpToDate>
  <CharactersWithSpaces>125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2018-09-20T03:38:00Z</dcterms:created>
  <dc:creator>Administrator</dc:creator>
  <cp:lastModifiedBy>企业用户_344260299</cp:lastModifiedBy>
  <cp:lastPrinted>2018-09-20T04:12:00Z</cp:lastPrinted>
  <dcterms:modified xsi:type="dcterms:W3CDTF">2023-09-15T04:16:48Z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9FAD78C849A14B87A482A58ED2A67531_12</vt:lpwstr>
  </property>
</Properties>
</file>